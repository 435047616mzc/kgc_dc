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数据字典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用户账户信息库：account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1.第三方登录信息表：auth_info。数据量：8880</w:t>
      </w:r>
    </w:p>
    <w:tbl>
      <w:tblPr>
        <w:tblStyle w:val="5"/>
        <w:tblW w:w="9390" w:type="dxa"/>
        <w:tblInd w:w="-2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66"/>
        <w:gridCol w:w="1519"/>
        <w:gridCol w:w="1130"/>
        <w:gridCol w:w="1353"/>
        <w:gridCol w:w="3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6" w:type="dxa"/>
            <w:shd w:val="clear" w:color="auto" w:fill="BDD6EE" w:themeFill="accent1" w:themeFillTint="66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字段名</w:t>
            </w:r>
          </w:p>
        </w:tc>
        <w:tc>
          <w:tcPr>
            <w:tcW w:w="1519" w:type="dxa"/>
            <w:shd w:val="clear" w:color="auto" w:fill="BDD6EE" w:themeFill="accent1" w:themeFillTint="66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30" w:type="dxa"/>
            <w:shd w:val="clear" w:color="auto" w:fill="BDD6EE" w:themeFill="accent1" w:themeFillTint="66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1353" w:type="dxa"/>
            <w:shd w:val="clear" w:color="auto" w:fill="BDD6EE" w:themeFill="accent1" w:themeFillTint="66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  <w:tc>
          <w:tcPr>
            <w:tcW w:w="3622" w:type="dxa"/>
            <w:shd w:val="clear" w:color="auto" w:fill="BDD6EE" w:themeFill="accent1" w:themeFillTint="66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6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519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130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1353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22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6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1519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130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1353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账户id</w:t>
            </w:r>
          </w:p>
        </w:tc>
        <w:tc>
          <w:tcPr>
            <w:tcW w:w="3622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6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authenticator</w:t>
            </w:r>
          </w:p>
        </w:tc>
        <w:tc>
          <w:tcPr>
            <w:tcW w:w="1519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130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1353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鉴权方</w:t>
            </w:r>
          </w:p>
        </w:tc>
        <w:tc>
          <w:tcPr>
            <w:tcW w:w="3622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6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identity</w:t>
            </w:r>
          </w:p>
        </w:tc>
        <w:tc>
          <w:tcPr>
            <w:tcW w:w="1519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130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128</w:t>
            </w:r>
          </w:p>
        </w:tc>
        <w:tc>
          <w:tcPr>
            <w:tcW w:w="1353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鉴权码</w:t>
            </w:r>
          </w:p>
        </w:tc>
        <w:tc>
          <w:tcPr>
            <w:tcW w:w="3622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6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519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datatime</w:t>
            </w:r>
          </w:p>
        </w:tc>
        <w:tc>
          <w:tcPr>
            <w:tcW w:w="1130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353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3622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2.用户账户表，存储账户的基本信息：user_account。数据量：1240194</w:t>
      </w:r>
    </w:p>
    <w:tbl>
      <w:tblPr>
        <w:tblStyle w:val="5"/>
        <w:tblW w:w="9405" w:type="dxa"/>
        <w:tblInd w:w="-2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534"/>
        <w:gridCol w:w="1115"/>
        <w:gridCol w:w="1810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字段名</w:t>
            </w:r>
          </w:p>
        </w:tc>
        <w:tc>
          <w:tcPr>
            <w:tcW w:w="1534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1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1810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  <w:tc>
          <w:tcPr>
            <w:tcW w:w="3180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5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1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18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1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username</w:t>
            </w:r>
          </w:p>
        </w:tc>
        <w:tc>
          <w:tcPr>
            <w:tcW w:w="15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1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255</w:t>
            </w:r>
          </w:p>
        </w:tc>
        <w:tc>
          <w:tcPr>
            <w:tcW w:w="18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用户名</w:t>
            </w:r>
          </w:p>
        </w:tc>
        <w:tc>
          <w:tcPr>
            <w:tcW w:w="31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15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1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32</w:t>
            </w:r>
          </w:p>
        </w:tc>
        <w:tc>
          <w:tcPr>
            <w:tcW w:w="18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31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salt</w:t>
            </w:r>
          </w:p>
        </w:tc>
        <w:tc>
          <w:tcPr>
            <w:tcW w:w="15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1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18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用户密码加密特征值</w:t>
            </w:r>
          </w:p>
        </w:tc>
        <w:tc>
          <w:tcPr>
            <w:tcW w:w="31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email</w:t>
            </w:r>
          </w:p>
        </w:tc>
        <w:tc>
          <w:tcPr>
            <w:tcW w:w="15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1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255</w:t>
            </w:r>
          </w:p>
        </w:tc>
        <w:tc>
          <w:tcPr>
            <w:tcW w:w="18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用户邮箱</w:t>
            </w:r>
          </w:p>
        </w:tc>
        <w:tc>
          <w:tcPr>
            <w:tcW w:w="31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mobile_no</w:t>
            </w:r>
          </w:p>
        </w:tc>
        <w:tc>
          <w:tcPr>
            <w:tcW w:w="15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1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32</w:t>
            </w:r>
          </w:p>
        </w:tc>
        <w:tc>
          <w:tcPr>
            <w:tcW w:w="18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用户手机号</w:t>
            </w:r>
          </w:p>
        </w:tc>
        <w:tc>
          <w:tcPr>
            <w:tcW w:w="31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nickname</w:t>
            </w:r>
          </w:p>
        </w:tc>
        <w:tc>
          <w:tcPr>
            <w:tcW w:w="15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1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64</w:t>
            </w:r>
          </w:p>
        </w:tc>
        <w:tc>
          <w:tcPr>
            <w:tcW w:w="18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用户昵称</w:t>
            </w:r>
          </w:p>
        </w:tc>
        <w:tc>
          <w:tcPr>
            <w:tcW w:w="31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status</w:t>
            </w:r>
          </w:p>
        </w:tc>
        <w:tc>
          <w:tcPr>
            <w:tcW w:w="15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1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18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用户状态</w:t>
            </w:r>
          </w:p>
        </w:tc>
        <w:tc>
          <w:tcPr>
            <w:tcW w:w="31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‘0’表示未激活，'1'表示激活并首次登录，’2‘表示非首次登录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5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1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18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31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5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1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8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31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3.用户金额表，用来存储用户通过各种活动获得的积分：user_balance。数据量：1240194。</w:t>
      </w:r>
    </w:p>
    <w:tbl>
      <w:tblPr>
        <w:tblStyle w:val="5"/>
        <w:tblW w:w="9420" w:type="dxa"/>
        <w:tblInd w:w="-2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779"/>
        <w:gridCol w:w="1140"/>
        <w:gridCol w:w="2897"/>
        <w:gridCol w:w="2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字段名</w:t>
            </w:r>
          </w:p>
        </w:tc>
        <w:tc>
          <w:tcPr>
            <w:tcW w:w="1779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40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289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  <w:tc>
          <w:tcPr>
            <w:tcW w:w="2083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7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8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k_coins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8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用户k币值</w:t>
            </w:r>
          </w:p>
        </w:tc>
        <w:tc>
          <w:tcPr>
            <w:tcW w:w="20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credits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8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用户积分</w:t>
            </w:r>
          </w:p>
        </w:tc>
        <w:tc>
          <w:tcPr>
            <w:tcW w:w="20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bonus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decimal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28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返利，用户通过各种活动获得的返利总和</w:t>
            </w:r>
          </w:p>
        </w:tc>
        <w:tc>
          <w:tcPr>
            <w:tcW w:w="20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0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version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8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用户的个人资料信息，扩展用户信息user_profile。数据量：1238194</w:t>
      </w:r>
    </w:p>
    <w:tbl>
      <w:tblPr>
        <w:tblStyle w:val="5"/>
        <w:tblW w:w="9420" w:type="dxa"/>
        <w:tblInd w:w="-2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779"/>
        <w:gridCol w:w="1140"/>
        <w:gridCol w:w="2897"/>
        <w:gridCol w:w="2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字段名</w:t>
            </w:r>
          </w:p>
        </w:tc>
        <w:tc>
          <w:tcPr>
            <w:tcW w:w="1779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40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289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  <w:tc>
          <w:tcPr>
            <w:tcW w:w="2083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7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8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32</w:t>
            </w:r>
          </w:p>
        </w:tc>
        <w:tc>
          <w:tcPr>
            <w:tcW w:w="28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用户的名字</w:t>
            </w:r>
          </w:p>
        </w:tc>
        <w:tc>
          <w:tcPr>
            <w:tcW w:w="20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shd w:val="clear" w:color="auto" w:fill="FF0000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gender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enum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用户的性别</w:t>
            </w:r>
          </w:p>
        </w:tc>
        <w:tc>
          <w:tcPr>
            <w:tcW w:w="20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'0','1','2'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campus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128</w:t>
            </w:r>
          </w:p>
        </w:tc>
        <w:tc>
          <w:tcPr>
            <w:tcW w:w="28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用户所属院校</w:t>
            </w:r>
          </w:p>
        </w:tc>
        <w:tc>
          <w:tcPr>
            <w:tcW w:w="20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major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128</w:t>
            </w:r>
          </w:p>
        </w:tc>
        <w:tc>
          <w:tcPr>
            <w:tcW w:w="28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用户所属专业</w:t>
            </w:r>
          </w:p>
        </w:tc>
        <w:tc>
          <w:tcPr>
            <w:tcW w:w="20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province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32</w:t>
            </w:r>
          </w:p>
        </w:tc>
        <w:tc>
          <w:tcPr>
            <w:tcW w:w="28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用户所在省份</w:t>
            </w:r>
          </w:p>
        </w:tc>
        <w:tc>
          <w:tcPr>
            <w:tcW w:w="20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city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32</w:t>
            </w:r>
          </w:p>
        </w:tc>
        <w:tc>
          <w:tcPr>
            <w:tcW w:w="28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用户所在城市</w:t>
            </w:r>
          </w:p>
        </w:tc>
        <w:tc>
          <w:tcPr>
            <w:tcW w:w="20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signature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512</w:t>
            </w:r>
          </w:p>
        </w:tc>
        <w:tc>
          <w:tcPr>
            <w:tcW w:w="28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用户个性签名</w:t>
            </w:r>
          </w:p>
        </w:tc>
        <w:tc>
          <w:tcPr>
            <w:tcW w:w="20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用户生日</w:t>
            </w:r>
          </w:p>
        </w:tc>
        <w:tc>
          <w:tcPr>
            <w:tcW w:w="20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mailbox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128</w:t>
            </w:r>
          </w:p>
        </w:tc>
        <w:tc>
          <w:tcPr>
            <w:tcW w:w="28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通信邮箱</w:t>
            </w:r>
          </w:p>
        </w:tc>
        <w:tc>
          <w:tcPr>
            <w:tcW w:w="20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location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64</w:t>
            </w:r>
          </w:p>
        </w:tc>
        <w:tc>
          <w:tcPr>
            <w:tcW w:w="28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用户所在地</w:t>
            </w:r>
          </w:p>
        </w:tc>
        <w:tc>
          <w:tcPr>
            <w:tcW w:w="20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28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20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register_from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注册来源</w:t>
            </w:r>
          </w:p>
        </w:tc>
        <w:tc>
          <w:tcPr>
            <w:tcW w:w="20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1:云豆网;2:android;3:web端邮箱;4:web端手机;5:qq;6:金蛛app;7:wap;8:ios;9:微信;10:微博;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invited_by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用户受邀类型</w:t>
            </w:r>
          </w:p>
        </w:tc>
        <w:tc>
          <w:tcPr>
            <w:tcW w:w="20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'0'表示非受邀用户，'1'表示由用户邀请，'2'表示由邀请码邀请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Invitation_id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8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受邀信息</w:t>
            </w:r>
          </w:p>
        </w:tc>
        <w:tc>
          <w:tcPr>
            <w:tcW w:w="20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邀请用户的id或者推广中心的邀请记录id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organization_id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  <w:bookmarkEnd w:id="0"/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8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用户中心id</w:t>
            </w:r>
          </w:p>
        </w:tc>
        <w:tc>
          <w:tcPr>
            <w:tcW w:w="20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用户资料更新时间</w:t>
            </w:r>
          </w:p>
        </w:tc>
        <w:tc>
          <w:tcPr>
            <w:tcW w:w="20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register_ip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28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用户注册ip</w:t>
            </w:r>
          </w:p>
        </w:tc>
        <w:tc>
          <w:tcPr>
            <w:tcW w:w="20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用户活动统计信息表：user_statistics。数据量：925353。</w:t>
      </w:r>
    </w:p>
    <w:tbl>
      <w:tblPr>
        <w:tblStyle w:val="5"/>
        <w:tblW w:w="9420" w:type="dxa"/>
        <w:tblInd w:w="-2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779"/>
        <w:gridCol w:w="1140"/>
        <w:gridCol w:w="2897"/>
        <w:gridCol w:w="2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字段名</w:t>
            </w:r>
          </w:p>
        </w:tc>
        <w:tc>
          <w:tcPr>
            <w:tcW w:w="1779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40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289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  <w:tc>
          <w:tcPr>
            <w:tcW w:w="2083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7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8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total_post_published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8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用户总发帖数</w:t>
            </w:r>
          </w:p>
        </w:tc>
        <w:tc>
          <w:tcPr>
            <w:tcW w:w="20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total_post_replied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8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用户总回帖数</w:t>
            </w:r>
          </w:p>
        </w:tc>
        <w:tc>
          <w:tcPr>
            <w:tcW w:w="20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total_question_answered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8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用户问题回答数</w:t>
            </w:r>
          </w:p>
        </w:tc>
        <w:tc>
          <w:tcPr>
            <w:tcW w:w="20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total_answer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8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用户发布的回答总数</w:t>
            </w:r>
          </w:p>
        </w:tc>
        <w:tc>
          <w:tcPr>
            <w:tcW w:w="20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up_voted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8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用户获赞总数</w:t>
            </w:r>
          </w:p>
        </w:tc>
        <w:tc>
          <w:tcPr>
            <w:tcW w:w="20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weight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8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用户权重，决定活跃用户排行，算法为total_post_publised*5+total_post_received</w:t>
            </w:r>
          </w:p>
        </w:tc>
        <w:tc>
          <w:tcPr>
            <w:tcW w:w="20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total_online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8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在线累积时长</w:t>
            </w:r>
          </w:p>
        </w:tc>
        <w:tc>
          <w:tcPr>
            <w:tcW w:w="20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invited_num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8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邀请的用户数量</w:t>
            </w:r>
          </w:p>
        </w:tc>
        <w:tc>
          <w:tcPr>
            <w:tcW w:w="20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信息更新时间</w:t>
            </w:r>
          </w:p>
        </w:tc>
        <w:tc>
          <w:tcPr>
            <w:tcW w:w="20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用户行为日志库：behaviours_log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1" w:name="OLE_LINK2"/>
      <w:r>
        <w:rPr>
          <w:rFonts w:hint="eastAsia"/>
          <w:sz w:val="28"/>
          <w:szCs w:val="28"/>
          <w:lang w:val="en-US" w:eastAsia="zh-CN"/>
        </w:rPr>
        <w:t>用户行为日志表：logs_*。</w:t>
      </w:r>
    </w:p>
    <w:bookmarkEnd w:id="1"/>
    <w:tbl>
      <w:tblPr>
        <w:tblStyle w:val="5"/>
        <w:tblW w:w="9420" w:type="dxa"/>
        <w:tblInd w:w="-2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515"/>
        <w:gridCol w:w="1350"/>
        <w:gridCol w:w="2385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字段名</w:t>
            </w:r>
          </w:p>
        </w:tc>
        <w:tc>
          <w:tcPr>
            <w:tcW w:w="151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50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23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  <w:tc>
          <w:tcPr>
            <w:tcW w:w="23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type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1：次数数据，2：时长数据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watch_from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观看来源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0：pc，1：安卓，2：ios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产品id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duration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时长（秒）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优惠券信息库：coupon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coupon_entities。数据量：58200。</w:t>
      </w:r>
    </w:p>
    <w:tbl>
      <w:tblPr>
        <w:tblStyle w:val="5"/>
        <w:tblW w:w="9420" w:type="dxa"/>
        <w:tblInd w:w="-2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515"/>
        <w:gridCol w:w="1350"/>
        <w:gridCol w:w="2385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字段名</w:t>
            </w:r>
          </w:p>
        </w:tc>
        <w:tc>
          <w:tcPr>
            <w:tcW w:w="151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50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23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  <w:tc>
          <w:tcPr>
            <w:tcW w:w="23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author_id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创建者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strategy_id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对应的策略的ID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1：次数数据，2：时长数据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所属用户ID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0：pc，1：安卓，2：ios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expired_on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过期时间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status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状态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-6为已过期；-1为锁定；1为新建；2为已领取；6为已使用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32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优惠码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use_time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使用时间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version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organization_id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中心ID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effect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优惠券是否有效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donor_id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赠送人id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mode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方式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0:非等级获取;1:等级兑换;2:兑换赠送;3:等级赠送</w:t>
            </w:r>
          </w:p>
        </w:tc>
      </w:tr>
    </w:tbl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等级优惠表：coupon_level_reward。数据量：1。</w:t>
      </w:r>
    </w:p>
    <w:tbl>
      <w:tblPr>
        <w:tblStyle w:val="5"/>
        <w:tblW w:w="9420" w:type="dxa"/>
        <w:tblInd w:w="-2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515"/>
        <w:gridCol w:w="1350"/>
        <w:gridCol w:w="2385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字段名</w:t>
            </w:r>
          </w:p>
        </w:tc>
        <w:tc>
          <w:tcPr>
            <w:tcW w:w="151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50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23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  <w:tc>
          <w:tcPr>
            <w:tcW w:w="23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type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1:等级奖励;2:兑换权利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level_get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可领取等级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strategy_id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关联策略id(类型是兑换权利时为0)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effect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是否有效(1:启用;0:不启用)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version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等级优惠与策略关联表：coupon_level_strategy_relations。数据量：1</w:t>
      </w:r>
    </w:p>
    <w:tbl>
      <w:tblPr>
        <w:tblStyle w:val="5"/>
        <w:tblW w:w="9420" w:type="dxa"/>
        <w:tblInd w:w="-2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515"/>
        <w:gridCol w:w="1350"/>
        <w:gridCol w:w="2385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字段名</w:t>
            </w:r>
          </w:p>
        </w:tc>
        <w:tc>
          <w:tcPr>
            <w:tcW w:w="151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50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23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  <w:tc>
          <w:tcPr>
            <w:tcW w:w="23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level_reward_id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等级策略id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strategy_id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策略ID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exchange_price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兑换价格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version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coupon_strategies。数据量：230。</w:t>
      </w:r>
    </w:p>
    <w:tbl>
      <w:tblPr>
        <w:tblStyle w:val="5"/>
        <w:tblW w:w="9420" w:type="dxa"/>
        <w:tblInd w:w="-2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515"/>
        <w:gridCol w:w="1350"/>
        <w:gridCol w:w="2385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字段名</w:t>
            </w:r>
          </w:p>
        </w:tc>
        <w:tc>
          <w:tcPr>
            <w:tcW w:w="151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50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23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  <w:tc>
          <w:tcPr>
            <w:tcW w:w="23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author_id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创建者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type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策略类型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1为通用策略；2为专享策略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mode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策略模式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1为折扣；2为定额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number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可生成的优惠券数量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quota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可生成的优惠券数量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expire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该策略生成的优惠券的有效期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organization_id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中心ID：总部为0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effect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是否有效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minimum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decimal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满减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默认0.00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version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rule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1000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扩展规则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hidden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是否在查询时隐藏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coupon_strategy_product_relations。数据量：659。</w:t>
      </w:r>
    </w:p>
    <w:tbl>
      <w:tblPr>
        <w:tblStyle w:val="5"/>
        <w:tblW w:w="9420" w:type="dxa"/>
        <w:tblInd w:w="-2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515"/>
        <w:gridCol w:w="1350"/>
        <w:gridCol w:w="2385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字段名</w:t>
            </w:r>
          </w:p>
        </w:tc>
        <w:tc>
          <w:tcPr>
            <w:tcW w:w="151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50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23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  <w:tc>
          <w:tcPr>
            <w:tcW w:w="23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strategy_id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策略ID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产品ID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version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db库：db。里面含有274张表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用户购买的课程订单信息库：order。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订单表：order_order。数据量：182205。</w:t>
      </w:r>
    </w:p>
    <w:tbl>
      <w:tblPr>
        <w:tblStyle w:val="5"/>
        <w:tblW w:w="9420" w:type="dxa"/>
        <w:tblInd w:w="-2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515"/>
        <w:gridCol w:w="1350"/>
        <w:gridCol w:w="2385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字段名</w:t>
            </w:r>
          </w:p>
        </w:tc>
        <w:tc>
          <w:tcPr>
            <w:tcW w:w="151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50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23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  <w:tc>
          <w:tcPr>
            <w:tcW w:w="23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goods_id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商品id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goods_type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商品类型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goods_number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商品数量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order_number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32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订单编号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from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订单来源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用户购买；1后台添加；2YL005分配；3；中心后台推送；4院校学员看课；5中心前台购买；6APP安卓购买；7APP苹果购买；9实训基地（免费课程）；10实训基地（邀请吗）；11直播免费课程12；中心体验课；13直播IOS购买；14直播安卓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deleted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是否删除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status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订单状态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-6为异常订单；-2为已退款；-1为已取消；0为新建；6为已支付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payment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订单支付方式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0为支付宝；1为微信；2为零钱；3为KB；4为后台奖励；10为待支付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pay_time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支付时间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total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decimal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订单总金额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grand_total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decimal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订单实际金额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version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订单优惠记录表：order_order_coupons。数据量：5258。</w:t>
      </w:r>
    </w:p>
    <w:tbl>
      <w:tblPr>
        <w:tblStyle w:val="5"/>
        <w:tblW w:w="9420" w:type="dxa"/>
        <w:tblInd w:w="-2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515"/>
        <w:gridCol w:w="1350"/>
        <w:gridCol w:w="2385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字段名</w:t>
            </w:r>
          </w:p>
        </w:tc>
        <w:tc>
          <w:tcPr>
            <w:tcW w:w="151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50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23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  <w:tc>
          <w:tcPr>
            <w:tcW w:w="23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order_id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订单ID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coupon_id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优惠策略id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订单折扣记录表：order_order_discounts。数据量：5。</w:t>
      </w:r>
    </w:p>
    <w:tbl>
      <w:tblPr>
        <w:tblStyle w:val="5"/>
        <w:tblW w:w="9420" w:type="dxa"/>
        <w:tblInd w:w="-2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515"/>
        <w:gridCol w:w="1350"/>
        <w:gridCol w:w="2385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字段名</w:t>
            </w:r>
          </w:p>
        </w:tc>
        <w:tc>
          <w:tcPr>
            <w:tcW w:w="151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50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23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  <w:tc>
          <w:tcPr>
            <w:tcW w:w="23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order_id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订单ID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discount_id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折扣策略id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订单快照表：order_order_snapshot。数据量：177972。</w:t>
      </w:r>
    </w:p>
    <w:tbl>
      <w:tblPr>
        <w:tblStyle w:val="5"/>
        <w:tblW w:w="9420" w:type="dxa"/>
        <w:tblInd w:w="-2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515"/>
        <w:gridCol w:w="1350"/>
        <w:gridCol w:w="2385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字段名</w:t>
            </w:r>
          </w:p>
        </w:tc>
        <w:tc>
          <w:tcPr>
            <w:tcW w:w="151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50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23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  <w:tc>
          <w:tcPr>
            <w:tcW w:w="23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order_id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订单ID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order_goods_id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折扣策略id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order_goods_type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order_order_number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32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order_account_id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order_from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order_deleted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order_status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order_payment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order_pay_time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order_total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decimal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order_grand_total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decimal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order_create_time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user_nickname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128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user_organization_id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课程商品快照表：order_product_goods_snapshot。数据量：181601。</w:t>
      </w:r>
    </w:p>
    <w:tbl>
      <w:tblPr>
        <w:tblStyle w:val="5"/>
        <w:tblW w:w="9420" w:type="dxa"/>
        <w:tblInd w:w="-2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515"/>
        <w:gridCol w:w="1350"/>
        <w:gridCol w:w="2385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字段名</w:t>
            </w:r>
          </w:p>
        </w:tc>
        <w:tc>
          <w:tcPr>
            <w:tcW w:w="151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50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23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  <w:tc>
          <w:tcPr>
            <w:tcW w:w="23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order_id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订单ID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折扣策略id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product_type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product_head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product_title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64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product_difficulty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product_audience_oriented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128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product_description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5000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product_digest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1000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product_category_id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product_audit_hide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product_download_level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product_status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product_create_time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goods_id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goods_type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goods_pay_method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goods_is_recommended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goods_validate_period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goods_priority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goods_buy_increment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goods_create_time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price_id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price_type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price_price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decimal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price_start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price_expire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bigint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price_create_time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充值商品快照表：order_recharge_goods_snapshot。数据量：603。</w:t>
      </w:r>
    </w:p>
    <w:tbl>
      <w:tblPr>
        <w:tblStyle w:val="5"/>
        <w:tblW w:w="9420" w:type="dxa"/>
        <w:tblInd w:w="-2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515"/>
        <w:gridCol w:w="1350"/>
        <w:gridCol w:w="2385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字段名</w:t>
            </w:r>
          </w:p>
        </w:tc>
        <w:tc>
          <w:tcPr>
            <w:tcW w:w="151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50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23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  <w:tc>
          <w:tcPr>
            <w:tcW w:w="23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order_id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订单ID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goods_denomination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decimal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充值卡面额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goods_price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decimal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充值卡售价金额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用户产品表：user_products。数据量：820528。</w:t>
      </w:r>
    </w:p>
    <w:tbl>
      <w:tblPr>
        <w:tblStyle w:val="5"/>
        <w:tblW w:w="9420" w:type="dxa"/>
        <w:tblInd w:w="-2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515"/>
        <w:gridCol w:w="1350"/>
        <w:gridCol w:w="2385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字段名</w:t>
            </w:r>
          </w:p>
        </w:tc>
        <w:tc>
          <w:tcPr>
            <w:tcW w:w="151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50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23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  <w:tc>
          <w:tcPr>
            <w:tcW w:w="23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产品id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product_category_id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产品分类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product_progress_stage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产品学习阶段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0未学习；1正在学习；2已完成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product_progress_number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decimal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产品学习进度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product_is_down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产品是否下架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expire_time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bigint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授权过期时间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status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tinyint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产品记录状态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-5已删除；-1回收站；1正常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last_play_time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最后学习时间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last_play_course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最后学习的子课程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version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存在Hive中的表：datacenter（存放所有的行为数据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kgcweb:网站行为数据；kgcapp:app行为数据；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）</w:t>
      </w:r>
    </w:p>
    <w:tbl>
      <w:tblPr>
        <w:tblStyle w:val="5"/>
        <w:tblW w:w="9420" w:type="dxa"/>
        <w:tblInd w:w="-2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515"/>
        <w:gridCol w:w="1350"/>
        <w:gridCol w:w="2385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字段名</w:t>
            </w:r>
          </w:p>
        </w:tc>
        <w:tc>
          <w:tcPr>
            <w:tcW w:w="151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50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23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  <w:tc>
          <w:tcPr>
            <w:tcW w:w="2385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time</w:t>
            </w: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访问时间</w:t>
            </w:r>
          </w:p>
        </w:tc>
        <w:tc>
          <w:tcPr>
            <w:tcW w:w="23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url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method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访问方式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status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返回状态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addr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2" w:name="_GoBack"/>
            <w:bookmarkEnd w:id="2"/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0未学习；1正在学习；2已完成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forward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referer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来源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agent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url截取的部分内容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AD2C2E"/>
    <w:multiLevelType w:val="singleLevel"/>
    <w:tmpl w:val="C5AD2C2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BA708B4"/>
    <w:multiLevelType w:val="singleLevel"/>
    <w:tmpl w:val="5BA708B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92AF5"/>
    <w:rsid w:val="012172FD"/>
    <w:rsid w:val="01282439"/>
    <w:rsid w:val="012B1724"/>
    <w:rsid w:val="0263385C"/>
    <w:rsid w:val="03426889"/>
    <w:rsid w:val="04072B19"/>
    <w:rsid w:val="047D28CA"/>
    <w:rsid w:val="05526F95"/>
    <w:rsid w:val="05727554"/>
    <w:rsid w:val="061905F6"/>
    <w:rsid w:val="06C363AD"/>
    <w:rsid w:val="074E301A"/>
    <w:rsid w:val="07AB7D92"/>
    <w:rsid w:val="07BC2EF5"/>
    <w:rsid w:val="07CD4FA7"/>
    <w:rsid w:val="07E46BEE"/>
    <w:rsid w:val="086412E8"/>
    <w:rsid w:val="086B04A8"/>
    <w:rsid w:val="087E3E68"/>
    <w:rsid w:val="08862C7E"/>
    <w:rsid w:val="08C67AEF"/>
    <w:rsid w:val="09C31F8C"/>
    <w:rsid w:val="0AB8699B"/>
    <w:rsid w:val="0B0B32FF"/>
    <w:rsid w:val="0B7C3B40"/>
    <w:rsid w:val="0CE950E5"/>
    <w:rsid w:val="0DDD7548"/>
    <w:rsid w:val="0E071CCC"/>
    <w:rsid w:val="10BD455B"/>
    <w:rsid w:val="115073DA"/>
    <w:rsid w:val="115A6500"/>
    <w:rsid w:val="11AB5112"/>
    <w:rsid w:val="12733D30"/>
    <w:rsid w:val="12A328E1"/>
    <w:rsid w:val="13C96BA5"/>
    <w:rsid w:val="14166704"/>
    <w:rsid w:val="145641BD"/>
    <w:rsid w:val="15171EE5"/>
    <w:rsid w:val="16712C37"/>
    <w:rsid w:val="16CD7688"/>
    <w:rsid w:val="17070194"/>
    <w:rsid w:val="17342F80"/>
    <w:rsid w:val="1794676D"/>
    <w:rsid w:val="17C33DBF"/>
    <w:rsid w:val="18E556C0"/>
    <w:rsid w:val="196A5241"/>
    <w:rsid w:val="19D72AE5"/>
    <w:rsid w:val="1C0A3097"/>
    <w:rsid w:val="1CC56298"/>
    <w:rsid w:val="1D4B35F4"/>
    <w:rsid w:val="1E092DA7"/>
    <w:rsid w:val="1F072B75"/>
    <w:rsid w:val="203D43AB"/>
    <w:rsid w:val="203F6221"/>
    <w:rsid w:val="21631BDA"/>
    <w:rsid w:val="21991109"/>
    <w:rsid w:val="22871029"/>
    <w:rsid w:val="23780AC4"/>
    <w:rsid w:val="24AE5581"/>
    <w:rsid w:val="25141E80"/>
    <w:rsid w:val="25BE14C3"/>
    <w:rsid w:val="26CD2801"/>
    <w:rsid w:val="2847235B"/>
    <w:rsid w:val="289C4B09"/>
    <w:rsid w:val="2939212D"/>
    <w:rsid w:val="2A181168"/>
    <w:rsid w:val="2B4C5A86"/>
    <w:rsid w:val="2C3B5F6B"/>
    <w:rsid w:val="2CD701F4"/>
    <w:rsid w:val="2CDD7CED"/>
    <w:rsid w:val="2D08624B"/>
    <w:rsid w:val="2F483960"/>
    <w:rsid w:val="2FC006C1"/>
    <w:rsid w:val="30C14B50"/>
    <w:rsid w:val="30ED5F2E"/>
    <w:rsid w:val="31BF3EEA"/>
    <w:rsid w:val="32185588"/>
    <w:rsid w:val="32831F73"/>
    <w:rsid w:val="3293698B"/>
    <w:rsid w:val="33454A16"/>
    <w:rsid w:val="34064453"/>
    <w:rsid w:val="34A330B6"/>
    <w:rsid w:val="35725BB7"/>
    <w:rsid w:val="357A6825"/>
    <w:rsid w:val="357F6828"/>
    <w:rsid w:val="359E534B"/>
    <w:rsid w:val="35D903A2"/>
    <w:rsid w:val="366A5982"/>
    <w:rsid w:val="3696296C"/>
    <w:rsid w:val="36A05D28"/>
    <w:rsid w:val="371B79E3"/>
    <w:rsid w:val="374379CB"/>
    <w:rsid w:val="380F60B4"/>
    <w:rsid w:val="386607BD"/>
    <w:rsid w:val="38A06F29"/>
    <w:rsid w:val="3B2855F3"/>
    <w:rsid w:val="3B6776F8"/>
    <w:rsid w:val="3B8D1647"/>
    <w:rsid w:val="3B8E603F"/>
    <w:rsid w:val="3C217870"/>
    <w:rsid w:val="3C665274"/>
    <w:rsid w:val="3D3E3B11"/>
    <w:rsid w:val="402A7F8F"/>
    <w:rsid w:val="408A6CBD"/>
    <w:rsid w:val="420A75D9"/>
    <w:rsid w:val="42DC1555"/>
    <w:rsid w:val="42FC4091"/>
    <w:rsid w:val="43FD2574"/>
    <w:rsid w:val="4539137A"/>
    <w:rsid w:val="456D0C03"/>
    <w:rsid w:val="465F7476"/>
    <w:rsid w:val="475326EE"/>
    <w:rsid w:val="479973B9"/>
    <w:rsid w:val="47A07F10"/>
    <w:rsid w:val="48123E49"/>
    <w:rsid w:val="48663FE2"/>
    <w:rsid w:val="48914B3A"/>
    <w:rsid w:val="491957F1"/>
    <w:rsid w:val="492F15A8"/>
    <w:rsid w:val="4A9F746D"/>
    <w:rsid w:val="4B2A2C32"/>
    <w:rsid w:val="4B4C120C"/>
    <w:rsid w:val="4BA35EFF"/>
    <w:rsid w:val="4E547C0A"/>
    <w:rsid w:val="4F845BCD"/>
    <w:rsid w:val="508C1769"/>
    <w:rsid w:val="51C442EB"/>
    <w:rsid w:val="532B2203"/>
    <w:rsid w:val="535F44EE"/>
    <w:rsid w:val="551B7B3E"/>
    <w:rsid w:val="5540140F"/>
    <w:rsid w:val="55F363C6"/>
    <w:rsid w:val="56202BAA"/>
    <w:rsid w:val="56C478B1"/>
    <w:rsid w:val="578D4EE9"/>
    <w:rsid w:val="57C74928"/>
    <w:rsid w:val="57FD7A23"/>
    <w:rsid w:val="581F047B"/>
    <w:rsid w:val="58962E0C"/>
    <w:rsid w:val="58DC5B94"/>
    <w:rsid w:val="5926369E"/>
    <w:rsid w:val="59A65EFE"/>
    <w:rsid w:val="5A823509"/>
    <w:rsid w:val="5C492AF5"/>
    <w:rsid w:val="5E991FC9"/>
    <w:rsid w:val="61384560"/>
    <w:rsid w:val="618619F5"/>
    <w:rsid w:val="636C17B9"/>
    <w:rsid w:val="65075054"/>
    <w:rsid w:val="65DC672B"/>
    <w:rsid w:val="666B0FFB"/>
    <w:rsid w:val="66EE1B08"/>
    <w:rsid w:val="670162B5"/>
    <w:rsid w:val="681B0CC4"/>
    <w:rsid w:val="6987462D"/>
    <w:rsid w:val="698B4901"/>
    <w:rsid w:val="698F4D23"/>
    <w:rsid w:val="6A0108B7"/>
    <w:rsid w:val="6A6521E6"/>
    <w:rsid w:val="6ABD753B"/>
    <w:rsid w:val="6ACC4E1B"/>
    <w:rsid w:val="6B8C58EF"/>
    <w:rsid w:val="6BED0C32"/>
    <w:rsid w:val="6D535020"/>
    <w:rsid w:val="6DC11C8F"/>
    <w:rsid w:val="6DCB7ABC"/>
    <w:rsid w:val="6DE639EE"/>
    <w:rsid w:val="6EA361D9"/>
    <w:rsid w:val="6F956EAC"/>
    <w:rsid w:val="702F2A79"/>
    <w:rsid w:val="71331075"/>
    <w:rsid w:val="71BD39C2"/>
    <w:rsid w:val="721E5E8A"/>
    <w:rsid w:val="73064826"/>
    <w:rsid w:val="734D4EA2"/>
    <w:rsid w:val="73C53A86"/>
    <w:rsid w:val="73D725DB"/>
    <w:rsid w:val="76E13BAF"/>
    <w:rsid w:val="76E2575B"/>
    <w:rsid w:val="77342250"/>
    <w:rsid w:val="78C97C62"/>
    <w:rsid w:val="792E6CE3"/>
    <w:rsid w:val="79424EE5"/>
    <w:rsid w:val="79681B3A"/>
    <w:rsid w:val="7AD948B1"/>
    <w:rsid w:val="7AF9162B"/>
    <w:rsid w:val="7B4F6C9E"/>
    <w:rsid w:val="7C141124"/>
    <w:rsid w:val="7C1C47A0"/>
    <w:rsid w:val="7C431052"/>
    <w:rsid w:val="7C893915"/>
    <w:rsid w:val="7D121BF6"/>
    <w:rsid w:val="7D3D21DD"/>
    <w:rsid w:val="7D616186"/>
    <w:rsid w:val="7D691E5E"/>
    <w:rsid w:val="7D861D75"/>
    <w:rsid w:val="7DCE1C81"/>
    <w:rsid w:val="7E0970AC"/>
    <w:rsid w:val="7EDA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icheng.ma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2018-09-04T06:16:00Z</dcterms:created>
  <dc:creator>zhicheng.ma</dc:creator>
  <cp:lastModifiedBy>zhicheng.ma</cp:lastModifiedBy>
  <dcterms:modified xsi:type="dcterms:W3CDTF">2018-09-04T09:43:08Z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